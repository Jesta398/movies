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16"/>
        <w:tblW w:w="5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417"/>
        <w:gridCol w:w="4142"/>
      </w:tblGrid>
      <w:tr w:rsidR="00D03B90" w:rsidRPr="00565B06" w14:paraId="0D1EF181" w14:textId="77777777" w:rsidTr="006B7E37">
        <w:trPr>
          <w:trHeight w:hRule="exact" w:val="1696"/>
        </w:trPr>
        <w:tc>
          <w:tcPr>
            <w:tcW w:w="5417" w:type="dxa"/>
            <w:tcMar>
              <w:right w:w="144" w:type="dxa"/>
            </w:tcMar>
            <w:vAlign w:val="bottom"/>
          </w:tcPr>
          <w:p w14:paraId="5147B1D6" w14:textId="4E13D4ED" w:rsidR="00D03B90" w:rsidRPr="00630EDF" w:rsidRDefault="00D55588" w:rsidP="00844B38">
            <w:pPr>
              <w:pStyle w:val="Title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JESTA</w:t>
            </w:r>
            <w:r w:rsidR="00844B38">
              <w:rPr>
                <w:rFonts w:ascii="Century Gothic" w:hAnsi="Century Gothic"/>
                <w:b/>
                <w:bCs/>
              </w:rPr>
              <w:t xml:space="preserve"> jo</w:t>
            </w:r>
            <w:r>
              <w:rPr>
                <w:rFonts w:ascii="Century Gothic" w:hAnsi="Century Gothic"/>
                <w:b/>
                <w:bCs/>
              </w:rPr>
              <w:t>SE</w:t>
            </w:r>
          </w:p>
        </w:tc>
        <w:tc>
          <w:tcPr>
            <w:tcW w:w="4142" w:type="dxa"/>
            <w:tcMar>
              <w:left w:w="144" w:type="dxa"/>
            </w:tcMar>
            <w:vAlign w:val="bottom"/>
          </w:tcPr>
          <w:p w14:paraId="467E34FC" w14:textId="77777777" w:rsidR="00D03B90" w:rsidRDefault="00B42B84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address:"/>
                <w:tag w:val="Enter address:"/>
                <w:id w:val="-989020281"/>
                <w:placeholder>
                  <w:docPart w:val="160C1AAE9BAD469493FB57D258E0C15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D03B90" w:rsidRPr="00630EDF">
                  <w:rPr>
                    <w:rFonts w:ascii="Century Gothic" w:hAnsi="Century Gothic"/>
                  </w:rPr>
                  <w:t>Chalakudy</w:t>
                </w:r>
                <w:proofErr w:type="spellEnd"/>
                <w:r w:rsidR="00D03B90" w:rsidRPr="00630EDF">
                  <w:rPr>
                    <w:rFonts w:ascii="Century Gothic" w:hAnsi="Century Gothic"/>
                  </w:rPr>
                  <w:t>, Thrissur, Kerala</w:t>
                </w:r>
              </w:sdtContent>
            </w:sdt>
            <w:r w:rsidR="00D03B90">
              <w:t xml:space="preserve"> 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A627AD" wp14:editId="094CE0C2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11C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C38401" w14:textId="51B98B98" w:rsidR="00D03B90" w:rsidRDefault="00B42B84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phone:"/>
                <w:tag w:val="Enter phone:"/>
                <w:id w:val="381135673"/>
                <w:placeholder>
                  <w:docPart w:val="53363CB03A924618B83EA36F249DDAD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03B90" w:rsidRPr="00630EDF">
                  <w:rPr>
                    <w:rFonts w:ascii="Century Gothic" w:hAnsi="Century Gothic"/>
                  </w:rPr>
                  <w:t>+91 8</w:t>
                </w:r>
                <w:r w:rsidR="00D55588">
                  <w:rPr>
                    <w:rFonts w:ascii="Century Gothic" w:hAnsi="Century Gothic"/>
                  </w:rPr>
                  <w:t>075926</w:t>
                </w:r>
                <w:r w:rsidR="00D03B90" w:rsidRPr="00630EDF">
                  <w:rPr>
                    <w:rFonts w:ascii="Century Gothic" w:hAnsi="Century Gothic"/>
                  </w:rPr>
                  <w:t>9</w:t>
                </w:r>
                <w:r w:rsidR="00D55588">
                  <w:rPr>
                    <w:rFonts w:ascii="Century Gothic" w:hAnsi="Century Gothic"/>
                  </w:rPr>
                  <w:t>25</w:t>
                </w:r>
              </w:sdtContent>
            </w:sdt>
            <w:r w:rsidR="00D03B90">
              <w:t xml:space="preserve">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5571BD6" wp14:editId="59D3C4C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C9FC3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1AC201C" w14:textId="35AF9626" w:rsidR="00D03B90" w:rsidRDefault="00B42B84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email:"/>
                <w:tag w:val="Enter email:"/>
                <w:id w:val="479813182"/>
                <w:placeholder>
                  <w:docPart w:val="BE427848DD534232AFF57E63F3B859D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55588">
                  <w:rPr>
                    <w:rFonts w:ascii="Century Gothic" w:hAnsi="Century Gothic"/>
                  </w:rPr>
                  <w:t>jestajose398</w:t>
                </w:r>
                <w:r w:rsidR="00D03B90" w:rsidRPr="00630EDF">
                  <w:rPr>
                    <w:rFonts w:ascii="Century Gothic" w:hAnsi="Century Gothic"/>
                  </w:rPr>
                  <w:t>@gmail.com</w:t>
                </w:r>
              </w:sdtContent>
            </w:sdt>
            <w:r w:rsidR="00D03B90">
              <w:t xml:space="preserve">  </w:t>
            </w:r>
            <w:r w:rsidR="00D03B90">
              <w:rPr>
                <w:noProof/>
              </w:rPr>
              <mc:AlternateContent>
                <mc:Choice Requires="wps">
                  <w:drawing>
                    <wp:inline distT="0" distB="0" distL="0" distR="0" wp14:anchorId="2C30A637" wp14:editId="61654DF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6D0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358B4DA" w14:textId="77777777" w:rsidR="00D03B90" w:rsidRPr="00565B06" w:rsidRDefault="00D03B90" w:rsidP="00D03B90">
            <w:pPr>
              <w:pStyle w:val="ContactInfo"/>
            </w:pPr>
          </w:p>
        </w:tc>
      </w:tr>
    </w:tbl>
    <w:p w14:paraId="7723A153" w14:textId="77777777" w:rsidR="005D32A9" w:rsidRDefault="005D32A9" w:rsidP="009D0878">
      <w:pPr>
        <w:pStyle w:val="Icons"/>
        <w:rPr>
          <w:b/>
          <w:bCs/>
        </w:rPr>
        <w:sectPr w:rsidR="005D32A9" w:rsidSect="00FE18B2">
          <w:footerReference w:type="default" r:id="rId12"/>
          <w:headerReference w:type="first" r:id="rId13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  <w:bookmarkStart w:id="0" w:name="_GoBack"/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696"/>
        <w:gridCol w:w="4226"/>
      </w:tblGrid>
      <w:tr w:rsidR="000E24AC" w:rsidRPr="00565B06" w14:paraId="30F7FE7C" w14:textId="77777777" w:rsidTr="007D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bookmarkEnd w:id="0"/>
          <w:p w14:paraId="2CF0E7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6DE417" wp14:editId="2AE146AB">
                      <wp:extent cx="274320" cy="274320"/>
                      <wp:effectExtent l="0" t="0" r="0" b="3175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A981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47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0F137D7" w14:textId="77777777" w:rsidR="000E24AC" w:rsidRPr="00565B06" w:rsidRDefault="00B42B84" w:rsidP="0052279A">
            <w:pPr>
              <w:pStyle w:val="Heading1"/>
              <w:spacing w:before="120" w:after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404E977199A4136B1FC40DCA00E104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  <w:tr w:rsidR="00195AFF" w:rsidRPr="00565B06" w14:paraId="1C101532" w14:textId="77777777" w:rsidTr="007D5B41"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34EAAA8C" w14:textId="77777777" w:rsidR="00195AFF" w:rsidRPr="00565B06" w:rsidRDefault="00195AFF" w:rsidP="009D0878">
            <w:pPr>
              <w:pStyle w:val="Icons"/>
              <w:rPr>
                <w:noProof/>
              </w:rPr>
            </w:pPr>
          </w:p>
        </w:tc>
        <w:tc>
          <w:tcPr>
            <w:tcW w:w="4447" w:type="dxa"/>
            <w:tcMar>
              <w:bottom w:w="0" w:type="dxa"/>
            </w:tcMar>
            <w:vAlign w:val="bottom"/>
          </w:tcPr>
          <w:p w14:paraId="299D8BFC" w14:textId="77777777" w:rsidR="00195AFF" w:rsidRPr="008870DF" w:rsidRDefault="00195AFF" w:rsidP="00195AFF">
            <w:pPr>
              <w:pStyle w:val="Heading1"/>
              <w:spacing w:before="0" w:after="0"/>
              <w:outlineLvl w:val="0"/>
              <w:rPr>
                <w:sz w:val="16"/>
                <w:szCs w:val="16"/>
              </w:rPr>
            </w:pPr>
          </w:p>
        </w:tc>
      </w:tr>
    </w:tbl>
    <w:p w14:paraId="05E5381B" w14:textId="761DDBB5" w:rsidR="000C3C84" w:rsidRPr="00565B06" w:rsidRDefault="00630EDF" w:rsidP="00BC31F9">
      <w:pPr>
        <w:spacing w:after="240"/>
        <w:jc w:val="both"/>
      </w:pPr>
      <w:r>
        <w:t>To get placed in a reputed organization to improve my skills and help for the betterment of</w:t>
      </w:r>
      <w:r w:rsidR="00867089">
        <w:t xml:space="preserve"> the organization as well as the </w:t>
      </w:r>
      <w:r>
        <w:t>society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08"/>
        <w:gridCol w:w="4114"/>
      </w:tblGrid>
      <w:tr w:rsidR="00A77B4D" w:rsidRPr="00565B06" w14:paraId="750FD9A3" w14:textId="77777777" w:rsidTr="007D5B41">
        <w:trPr>
          <w:trHeight w:val="264"/>
        </w:trPr>
        <w:tc>
          <w:tcPr>
            <w:tcW w:w="756" w:type="dxa"/>
            <w:tcMar>
              <w:right w:w="216" w:type="dxa"/>
            </w:tcMar>
            <w:vAlign w:val="bottom"/>
          </w:tcPr>
          <w:p w14:paraId="45A60E1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FFEA839" wp14:editId="1C816B38">
                      <wp:extent cx="333375" cy="331470"/>
                      <wp:effectExtent l="0" t="0" r="9525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3147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A1368" id="Education in circle icon" o:spid="_x0000_s1026" alt="Education icon" style="width:26.25pt;height:26.1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8" w:type="dxa"/>
          </w:tcPr>
          <w:p w14:paraId="0E768D1A" w14:textId="77777777" w:rsidR="00A77B4D" w:rsidRPr="00565B06" w:rsidRDefault="00B42B84" w:rsidP="0052279A">
            <w:pPr>
              <w:pStyle w:val="Heading1"/>
              <w:spacing w:before="120" w:after="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EBC6CF172BB464DB55D2B3B0046BC5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92E2F20" w14:textId="77777777" w:rsidR="006B7E37" w:rsidRDefault="00D03B90" w:rsidP="00B47E1E">
      <w:pPr>
        <w:pStyle w:val="Heading2"/>
      </w:pPr>
      <w:r>
        <w:t>B-Tech</w:t>
      </w:r>
      <w:r w:rsidR="0052279A">
        <w:t xml:space="preserve"> |</w:t>
      </w:r>
    </w:p>
    <w:p w14:paraId="7C1D2F15" w14:textId="1932AABA" w:rsidR="007C0E0E" w:rsidRPr="00565B06" w:rsidRDefault="00D03B90" w:rsidP="00B47E1E">
      <w:pPr>
        <w:pStyle w:val="Heading2"/>
      </w:pPr>
      <w:proofErr w:type="spellStart"/>
      <w:r>
        <w:rPr>
          <w:rStyle w:val="Emphasis"/>
        </w:rPr>
        <w:t>Sahrdaya</w:t>
      </w:r>
      <w:proofErr w:type="spellEnd"/>
      <w:r>
        <w:rPr>
          <w:rStyle w:val="Emphasis"/>
        </w:rPr>
        <w:t xml:space="preserve"> College of </w:t>
      </w:r>
      <w:proofErr w:type="spellStart"/>
      <w:r w:rsidR="006B7E37">
        <w:rPr>
          <w:rStyle w:val="Emphasis"/>
        </w:rPr>
        <w:t>Engg</w:t>
      </w:r>
      <w:proofErr w:type="spellEnd"/>
      <w:r w:rsidR="007D5B41">
        <w:rPr>
          <w:rStyle w:val="Emphasis"/>
        </w:rPr>
        <w:t>.</w:t>
      </w:r>
      <w:r>
        <w:rPr>
          <w:rStyle w:val="Emphasis"/>
        </w:rPr>
        <w:t xml:space="preserve"> &amp; Technology</w:t>
      </w:r>
    </w:p>
    <w:p w14:paraId="06A435FD" w14:textId="77777777" w:rsidR="007C0E0E" w:rsidRPr="00565B06" w:rsidRDefault="00D03B90" w:rsidP="004F199F">
      <w:pPr>
        <w:pStyle w:val="Heading3"/>
      </w:pPr>
      <w:r>
        <w:t>2016</w:t>
      </w:r>
      <w:r w:rsidR="007C0E0E" w:rsidRPr="00565B06">
        <w:t xml:space="preserve"> – </w:t>
      </w:r>
      <w:r>
        <w:t>2020</w:t>
      </w:r>
    </w:p>
    <w:p w14:paraId="64B7DA0A" w14:textId="47D09BDF" w:rsidR="000E24AC" w:rsidRDefault="00D03B90" w:rsidP="00D03B90">
      <w:pPr>
        <w:spacing w:after="0"/>
      </w:pPr>
      <w:r>
        <w:t>Computer Science &amp; Engineering</w:t>
      </w:r>
    </w:p>
    <w:p w14:paraId="28F8914E" w14:textId="145F9656" w:rsidR="00217122" w:rsidRDefault="00217122" w:rsidP="00D03B90">
      <w:pPr>
        <w:spacing w:after="0"/>
      </w:pPr>
      <w:r>
        <w:t>University Reg No: SHR16CS011</w:t>
      </w:r>
    </w:p>
    <w:p w14:paraId="7C349522" w14:textId="00E4BE0E" w:rsidR="00D03B90" w:rsidRPr="00565B06" w:rsidRDefault="00D03B90" w:rsidP="00195AFF">
      <w:pPr>
        <w:spacing w:after="120"/>
      </w:pPr>
      <w:r>
        <w:t>CGPA: 7.</w:t>
      </w:r>
      <w:r w:rsidR="009448AA">
        <w:t>51</w:t>
      </w:r>
    </w:p>
    <w:p w14:paraId="084A41F3" w14:textId="79995CB2" w:rsidR="007C0E0E" w:rsidRPr="00565B06" w:rsidRDefault="00D03B90" w:rsidP="00B47E1E">
      <w:pPr>
        <w:pStyle w:val="Heading2"/>
      </w:pPr>
      <w:r>
        <w:t>Senior Secondary</w:t>
      </w:r>
      <w:r w:rsidR="007C0E0E" w:rsidRPr="00565B06">
        <w:t xml:space="preserve"> | </w:t>
      </w:r>
      <w:r w:rsidR="00D55588">
        <w:rPr>
          <w:rStyle w:val="Emphasis"/>
        </w:rPr>
        <w:t>ST Mary’s G.H.S School</w:t>
      </w:r>
    </w:p>
    <w:p w14:paraId="23D0BFDA" w14:textId="77777777" w:rsidR="007C0E0E" w:rsidRPr="00565B06" w:rsidRDefault="00D03B90" w:rsidP="004F199F">
      <w:pPr>
        <w:pStyle w:val="Heading3"/>
      </w:pPr>
      <w:r>
        <w:t>2014</w:t>
      </w:r>
      <w:r w:rsidR="007C0E0E" w:rsidRPr="00565B06">
        <w:t xml:space="preserve"> – </w:t>
      </w:r>
      <w:r>
        <w:t>2015</w:t>
      </w:r>
    </w:p>
    <w:p w14:paraId="1A5CC6FE" w14:textId="6E2DD034" w:rsidR="00D03B90" w:rsidRDefault="00D55588" w:rsidP="00D03B90">
      <w:pPr>
        <w:spacing w:after="0"/>
      </w:pPr>
      <w:r>
        <w:t>STATE</w:t>
      </w:r>
    </w:p>
    <w:p w14:paraId="744ACBF9" w14:textId="77777777" w:rsidR="00D03B90" w:rsidRDefault="00D03B90" w:rsidP="00D03B90">
      <w:pPr>
        <w:spacing w:after="0"/>
      </w:pPr>
      <w:r>
        <w:t>Computer Science</w:t>
      </w:r>
    </w:p>
    <w:p w14:paraId="747FF728" w14:textId="77777777" w:rsidR="00D03B90" w:rsidRDefault="00D03B90" w:rsidP="000C3C84">
      <w:pPr>
        <w:spacing w:after="120"/>
      </w:pPr>
      <w:r>
        <w:t>Percentage: 86</w:t>
      </w:r>
    </w:p>
    <w:p w14:paraId="6C39A25B" w14:textId="3128CD26" w:rsidR="00D03B90" w:rsidRPr="00565B06" w:rsidRDefault="00D03B90" w:rsidP="00D03B90">
      <w:pPr>
        <w:pStyle w:val="Heading2"/>
      </w:pPr>
      <w:r>
        <w:t>Higher Secondary</w:t>
      </w:r>
      <w:r w:rsidRPr="00565B06">
        <w:t xml:space="preserve"> | </w:t>
      </w:r>
      <w:r w:rsidR="00D55588">
        <w:rPr>
          <w:rStyle w:val="Emphasis"/>
        </w:rPr>
        <w:t xml:space="preserve">ST Joseph’s E.M.H.S </w:t>
      </w:r>
      <w:r>
        <w:rPr>
          <w:rStyle w:val="Emphasis"/>
        </w:rPr>
        <w:t>School</w:t>
      </w:r>
    </w:p>
    <w:p w14:paraId="7A165B64" w14:textId="125CAAAA" w:rsidR="00D03B90" w:rsidRPr="00565B06" w:rsidRDefault="00D03B90" w:rsidP="00D03B90">
      <w:pPr>
        <w:pStyle w:val="Heading3"/>
      </w:pPr>
      <w:r>
        <w:t>201</w:t>
      </w:r>
      <w:r w:rsidR="00261882">
        <w:t>2</w:t>
      </w:r>
      <w:r w:rsidRPr="00565B06">
        <w:t xml:space="preserve"> – </w:t>
      </w:r>
      <w:r>
        <w:t>201</w:t>
      </w:r>
      <w:r w:rsidR="00261882">
        <w:t>3</w:t>
      </w:r>
    </w:p>
    <w:p w14:paraId="46BCFF8B" w14:textId="18941391" w:rsidR="00D03B90" w:rsidRDefault="00D55588" w:rsidP="00D03B90">
      <w:pPr>
        <w:spacing w:after="0"/>
      </w:pPr>
      <w:r>
        <w:t>STATE</w:t>
      </w:r>
    </w:p>
    <w:p w14:paraId="5BA446D8" w14:textId="0BA36F75" w:rsidR="00195AFF" w:rsidRPr="00565B06" w:rsidRDefault="00D55588" w:rsidP="00BC31F9">
      <w:pPr>
        <w:spacing w:after="240"/>
      </w:pPr>
      <w:r>
        <w:t>Percentage</w:t>
      </w:r>
      <w:r w:rsidR="00D03B90">
        <w:t xml:space="preserve">: </w:t>
      </w:r>
      <w:r>
        <w:t>86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3"/>
        <w:gridCol w:w="4259"/>
      </w:tblGrid>
      <w:tr w:rsidR="000C3C84" w:rsidRPr="00565B06" w14:paraId="441425E5" w14:textId="77777777" w:rsidTr="007D5B41">
        <w:tc>
          <w:tcPr>
            <w:tcW w:w="725" w:type="dxa"/>
            <w:tcMar>
              <w:right w:w="216" w:type="dxa"/>
            </w:tcMar>
            <w:vAlign w:val="bottom"/>
          </w:tcPr>
          <w:bookmarkStart w:id="1" w:name="_Hlk24043178"/>
          <w:p w14:paraId="483EB405" w14:textId="77777777" w:rsidR="000C3C84" w:rsidRPr="00565B06" w:rsidRDefault="000C3C84" w:rsidP="00473D2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B6542C" wp14:editId="6BC7E8A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23D2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88CFEB5" w14:textId="77777777" w:rsidR="000C3C84" w:rsidRPr="00565B06" w:rsidRDefault="000C3C84" w:rsidP="00BC31F9">
            <w:pPr>
              <w:pStyle w:val="Heading1"/>
              <w:spacing w:before="120" w:after="0"/>
              <w:outlineLvl w:val="0"/>
            </w:pPr>
            <w:r>
              <w:t>Training/Internships</w:t>
            </w:r>
          </w:p>
        </w:tc>
      </w:tr>
    </w:tbl>
    <w:p w14:paraId="53FE8840" w14:textId="35292D4F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-day</w:t>
      </w:r>
      <w:r w:rsidR="004460A1">
        <w:t>s</w:t>
      </w:r>
      <w:r w:rsidR="000C3C84">
        <w:t xml:space="preserve"> training </w:t>
      </w:r>
      <w:r>
        <w:t>from</w:t>
      </w:r>
      <w:r w:rsidR="000C3C84">
        <w:t xml:space="preserve"> I</w:t>
      </w:r>
      <w:r>
        <w:t>CT</w:t>
      </w:r>
      <w:r w:rsidR="000C3C84">
        <w:t xml:space="preserve"> </w:t>
      </w:r>
      <w:r>
        <w:t xml:space="preserve">Academy of </w:t>
      </w:r>
      <w:proofErr w:type="spellStart"/>
      <w:proofErr w:type="gramStart"/>
      <w:r>
        <w:t>Kerala,Koratty</w:t>
      </w:r>
      <w:proofErr w:type="spellEnd"/>
      <w:proofErr w:type="gramEnd"/>
    </w:p>
    <w:p w14:paraId="66BDD2B8" w14:textId="37265A16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</w:t>
      </w:r>
      <w:r w:rsidR="006D4F12">
        <w:t>days training</w:t>
      </w:r>
      <w:r w:rsidR="000C3C84">
        <w:t xml:space="preserve"> </w:t>
      </w:r>
      <w:r w:rsidR="006D4F12">
        <w:t>o</w:t>
      </w:r>
      <w:r w:rsidR="000C3C84">
        <w:t xml:space="preserve">n </w:t>
      </w:r>
      <w:r w:rsidR="006D4F12">
        <w:t>Data Science</w:t>
      </w:r>
      <w:r w:rsidR="000C3C84">
        <w:t xml:space="preserve"> </w:t>
      </w:r>
      <w:r w:rsidR="006D4F12">
        <w:t xml:space="preserve">from </w:t>
      </w:r>
      <w:proofErr w:type="spellStart"/>
      <w:proofErr w:type="gramStart"/>
      <w:r w:rsidR="006D4F12">
        <w:t>Livewire,Thrissur</w:t>
      </w:r>
      <w:proofErr w:type="spellEnd"/>
      <w:proofErr w:type="gramEnd"/>
    </w:p>
    <w:p w14:paraId="5ACF5713" w14:textId="7EC9B5BA" w:rsidR="00BC31F9" w:rsidRDefault="008870DF" w:rsidP="00BC31F9">
      <w:pPr>
        <w:pStyle w:val="ListParagraph"/>
        <w:numPr>
          <w:ilvl w:val="0"/>
          <w:numId w:val="16"/>
        </w:numPr>
        <w:spacing w:after="240"/>
        <w:ind w:left="284" w:hanging="284"/>
      </w:pPr>
      <w:r>
        <w:t>2-day</w:t>
      </w:r>
      <w:r w:rsidR="00844B38">
        <w:t>s</w:t>
      </w:r>
      <w:r>
        <w:t xml:space="preserve"> workshop on Machine Learning</w:t>
      </w:r>
      <w:bookmarkEnd w:id="1"/>
    </w:p>
    <w:tbl>
      <w:tblPr>
        <w:tblStyle w:val="TableGrid"/>
        <w:tblW w:w="545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71"/>
      </w:tblGrid>
      <w:tr w:rsidR="007A7B67" w:rsidRPr="00565B06" w14:paraId="4010466F" w14:textId="77777777" w:rsidTr="007D5B41">
        <w:trPr>
          <w:trHeight w:val="368"/>
        </w:trPr>
        <w:tc>
          <w:tcPr>
            <w:tcW w:w="678" w:type="dxa"/>
            <w:tcMar>
              <w:right w:w="216" w:type="dxa"/>
            </w:tcMar>
            <w:vAlign w:val="bottom"/>
          </w:tcPr>
          <w:p w14:paraId="7996E3E6" w14:textId="1E0570AD" w:rsidR="007A7B67" w:rsidRPr="00565B06" w:rsidRDefault="00BC31F9" w:rsidP="00B54537">
            <w:pPr>
              <w:pStyle w:val="Icons"/>
              <w:spacing w:before="120" w:after="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F4B8DB" wp14:editId="299A82EB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0037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Pss&#10;J/s7EQAABXkAAA4AAAAAAAAAAAAAAAAALgIAAGRycy9lMm9Eb2MueG1sUEsBAi0AFAAGAAgAAAAh&#10;ABhq7IfZAAAAAwEAAA8AAAAAAAAAAAAAAAAAlRMAAGRycy9kb3ducmV2LnhtbFBLBQYAAAAABAAE&#10;APMAAACb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2" w:type="dxa"/>
          </w:tcPr>
          <w:p w14:paraId="2CB1E7A4" w14:textId="18DBE9C5" w:rsidR="007A7B67" w:rsidRPr="00565B06" w:rsidRDefault="007A7B67" w:rsidP="00B54537">
            <w:pPr>
              <w:pStyle w:val="Heading1"/>
              <w:spacing w:before="120" w:after="0"/>
              <w:outlineLvl w:val="0"/>
            </w:pPr>
            <w:r>
              <w:t>Publications</w:t>
            </w:r>
          </w:p>
        </w:tc>
      </w:tr>
    </w:tbl>
    <w:p w14:paraId="57F72829" w14:textId="38FF3FB1" w:rsidR="006B7E37" w:rsidRPr="001F0017" w:rsidRDefault="001F0017" w:rsidP="001F0017">
      <w:pPr>
        <w:spacing w:after="0"/>
        <w:jc w:val="both"/>
        <w:rPr>
          <w:b/>
          <w:bCs/>
        </w:rPr>
      </w:pPr>
      <w:r>
        <w:t xml:space="preserve">Paper </w:t>
      </w:r>
      <w:r w:rsidR="006D4F12">
        <w:t>publicati</w:t>
      </w:r>
      <w:r w:rsidR="0058081F">
        <w:t>on</w:t>
      </w:r>
      <w:r w:rsidR="006D4F12">
        <w:t xml:space="preserve"> in </w:t>
      </w:r>
      <w:r>
        <w:t>‘</w:t>
      </w:r>
      <w:r w:rsidR="006D4F12">
        <w:rPr>
          <w:i/>
          <w:iCs/>
        </w:rPr>
        <w:t>International Journal of Inventions</w:t>
      </w:r>
      <w:r>
        <w:rPr>
          <w:i/>
          <w:iCs/>
        </w:rPr>
        <w:t>’</w:t>
      </w:r>
      <w:r>
        <w:rPr>
          <w:b/>
          <w:bCs/>
        </w:rPr>
        <w:t xml:space="preserve"> </w:t>
      </w:r>
      <w:r w:rsidR="006D4F12">
        <w:t xml:space="preserve">project titled </w:t>
      </w:r>
      <w:r w:rsidR="006D4F12">
        <w:rPr>
          <w:b/>
          <w:bCs/>
        </w:rPr>
        <w:t xml:space="preserve">School bus tracking </w:t>
      </w:r>
      <w:proofErr w:type="gramStart"/>
      <w:r w:rsidR="006D4F12">
        <w:rPr>
          <w:b/>
          <w:bCs/>
        </w:rPr>
        <w:t xml:space="preserve">and </w:t>
      </w:r>
      <w:r w:rsidR="00C55F6A">
        <w:rPr>
          <w:b/>
          <w:bCs/>
        </w:rPr>
        <w:t xml:space="preserve"> </w:t>
      </w:r>
      <w:r w:rsidR="006D4F12">
        <w:rPr>
          <w:b/>
          <w:bCs/>
        </w:rPr>
        <w:t>monitoring</w:t>
      </w:r>
      <w:proofErr w:type="gramEnd"/>
      <w:r w:rsidRPr="001F0017">
        <w:rPr>
          <w:b/>
          <w:bCs/>
        </w:rPr>
        <w:t xml:space="preserve">, </w:t>
      </w:r>
      <w:r w:rsidR="006D4F12">
        <w:rPr>
          <w:b/>
          <w:bCs/>
        </w:rPr>
        <w:t>ISSN NO: 2279 – 543X</w:t>
      </w:r>
    </w:p>
    <w:p w14:paraId="4E430DE4" w14:textId="239DB93B" w:rsidR="00BC31F9" w:rsidRDefault="00BC31F9" w:rsidP="00D03B90">
      <w:pPr>
        <w:spacing w:after="0"/>
      </w:pP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56"/>
        <w:gridCol w:w="4166"/>
      </w:tblGrid>
      <w:tr w:rsidR="00C55F6A" w:rsidRPr="00565B06" w14:paraId="1A7B7A01" w14:textId="77777777" w:rsidTr="00C55F6A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0B21D91D" w14:textId="77777777" w:rsidR="00C55F6A" w:rsidRPr="00565B06" w:rsidRDefault="00C55F6A" w:rsidP="00C55F6A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0440AC" wp14:editId="5431C4D3">
                      <wp:extent cx="333375" cy="323850"/>
                      <wp:effectExtent l="0" t="0" r="9525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64C28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2C92E582" w14:textId="77777777" w:rsidR="00C55F6A" w:rsidRPr="00565B06" w:rsidRDefault="00C55F6A" w:rsidP="00C55F6A">
            <w:pPr>
              <w:pStyle w:val="Heading1"/>
              <w:spacing w:before="120" w:after="120"/>
              <w:outlineLvl w:val="0"/>
            </w:pPr>
            <w:r>
              <w:t>Project</w:t>
            </w:r>
          </w:p>
        </w:tc>
      </w:tr>
    </w:tbl>
    <w:p w14:paraId="365F5B67" w14:textId="5291C618" w:rsidR="00D03B90" w:rsidRPr="00565B06" w:rsidRDefault="009448AA" w:rsidP="00D03B90">
      <w:pPr>
        <w:pStyle w:val="Heading2"/>
      </w:pPr>
      <w:r>
        <w:t>Passenger Control System</w:t>
      </w:r>
    </w:p>
    <w:p w14:paraId="03425D0E" w14:textId="77777777" w:rsidR="00D03B90" w:rsidRPr="007D5B41" w:rsidRDefault="00D03B90" w:rsidP="00D03B90">
      <w:pPr>
        <w:pStyle w:val="Heading3"/>
        <w:rPr>
          <w:b/>
          <w:bCs/>
        </w:rPr>
      </w:pPr>
      <w:r w:rsidRPr="007D5B41">
        <w:rPr>
          <w:b/>
          <w:bCs/>
        </w:rPr>
        <w:t>2019 – 2020</w:t>
      </w:r>
    </w:p>
    <w:p w14:paraId="23F8A560" w14:textId="77777777" w:rsidR="000C3C84" w:rsidRDefault="00D03B90" w:rsidP="007B4BD4">
      <w:pPr>
        <w:spacing w:after="240"/>
        <w:jc w:val="both"/>
      </w:pPr>
      <w:r w:rsidRPr="00D03B90">
        <w:rPr>
          <w:rFonts w:cstheme="minorHAnsi"/>
        </w:rPr>
        <w:t xml:space="preserve">To interpret the traffic signs as an audio in user’s preferred language. This make use of machine learning concept, digital image processing &amp; also natural language processing </w:t>
      </w:r>
    </w:p>
    <w:p w14:paraId="14ED0BB4" w14:textId="236421EC" w:rsidR="00D03B90" w:rsidRPr="00565B06" w:rsidRDefault="00D03B90" w:rsidP="00ED5661">
      <w:pPr>
        <w:pStyle w:val="Heading2"/>
      </w:pPr>
      <w:r>
        <w:t>Automated Fan Speed Regulation</w:t>
      </w:r>
    </w:p>
    <w:p w14:paraId="64E6A8DE" w14:textId="77777777" w:rsidR="00D03B90" w:rsidRPr="007D5B41" w:rsidRDefault="00D03B90" w:rsidP="00ED5661">
      <w:pPr>
        <w:pStyle w:val="Heading3"/>
        <w:rPr>
          <w:b/>
          <w:bCs/>
        </w:rPr>
      </w:pPr>
      <w:r w:rsidRPr="007D5B41">
        <w:rPr>
          <w:b/>
          <w:bCs/>
        </w:rPr>
        <w:t>2018 – 2019</w:t>
      </w:r>
    </w:p>
    <w:p w14:paraId="7FE93A7D" w14:textId="77777777" w:rsidR="00D03B90" w:rsidRDefault="00D03B90" w:rsidP="00BC31F9">
      <w:pPr>
        <w:spacing w:after="240"/>
        <w:jc w:val="both"/>
        <w:rPr>
          <w:rFonts w:cstheme="minorHAnsi"/>
        </w:rPr>
      </w:pPr>
      <w:r w:rsidRPr="00D03B90">
        <w:rPr>
          <w:rFonts w:cstheme="minorHAnsi"/>
        </w:rPr>
        <w:t>Senses the room temperature and adjusts the fan speed accordingly. It was demonstrated in LED bulbs.  This made use of the IoT concept.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42"/>
      </w:tblGrid>
      <w:tr w:rsidR="00143224" w:rsidRPr="00565B06" w14:paraId="016E2A0E" w14:textId="77777777" w:rsidTr="007D5B41">
        <w:tc>
          <w:tcPr>
            <w:tcW w:w="682" w:type="dxa"/>
            <w:tcMar>
              <w:right w:w="216" w:type="dxa"/>
            </w:tcMar>
            <w:vAlign w:val="bottom"/>
          </w:tcPr>
          <w:p w14:paraId="3175D88E" w14:textId="77777777" w:rsidR="00143224" w:rsidRPr="00565B06" w:rsidRDefault="00075B13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997CD9" wp14:editId="4C5787A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1A6F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85" w:type="dxa"/>
          </w:tcPr>
          <w:p w14:paraId="11017EE7" w14:textId="77777777" w:rsidR="00143224" w:rsidRPr="00565B06" w:rsidRDefault="00B42B84" w:rsidP="007D5B41">
            <w:pPr>
              <w:pStyle w:val="Heading1"/>
              <w:spacing w:after="12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C2AEBD40D1048D4AD40667D2DBE9A0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635"/>
        <w:gridCol w:w="901"/>
      </w:tblGrid>
      <w:tr w:rsidR="00143224" w:rsidRPr="00565B06" w14:paraId="52FD5492" w14:textId="77777777" w:rsidTr="000C3C84">
        <w:tc>
          <w:tcPr>
            <w:tcW w:w="3767" w:type="dxa"/>
          </w:tcPr>
          <w:p w14:paraId="2A2243E2" w14:textId="77777777" w:rsidR="00DE065C" w:rsidRDefault="008870DF" w:rsidP="00D03B90">
            <w:pPr>
              <w:pStyle w:val="ListBullet"/>
              <w:spacing w:after="80"/>
            </w:pPr>
            <w:r>
              <w:t xml:space="preserve">Programming </w:t>
            </w:r>
            <w:r w:rsidR="00D03B90">
              <w:t xml:space="preserve">Languages: </w:t>
            </w:r>
          </w:p>
          <w:p w14:paraId="469FF182" w14:textId="5A27EC9A" w:rsidR="00DE065C" w:rsidRDefault="00D03B90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Python</w:t>
            </w:r>
          </w:p>
          <w:p w14:paraId="12AB9D46" w14:textId="713294DB" w:rsidR="00DE065C" w:rsidRDefault="008870DF" w:rsidP="00222C52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</w:t>
            </w:r>
          </w:p>
          <w:p w14:paraId="7A500F28" w14:textId="6AF24AAC" w:rsidR="00D03B90" w:rsidRPr="00565B06" w:rsidRDefault="008870DF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C++</w:t>
            </w:r>
          </w:p>
          <w:p w14:paraId="6C627AF3" w14:textId="77777777" w:rsidR="00D03B90" w:rsidRPr="00565B06" w:rsidRDefault="00D03B90" w:rsidP="00D03B90">
            <w:pPr>
              <w:pStyle w:val="ListBullet"/>
              <w:spacing w:after="80"/>
            </w:pPr>
            <w:r>
              <w:t>Database: SQL</w:t>
            </w:r>
          </w:p>
          <w:p w14:paraId="1913A69A" w14:textId="77777777" w:rsidR="00D03B90" w:rsidRDefault="00D03B90" w:rsidP="00D03B90">
            <w:pPr>
              <w:pStyle w:val="ListBullet"/>
              <w:spacing w:after="80"/>
            </w:pPr>
            <w:r>
              <w:t>Communication</w:t>
            </w:r>
          </w:p>
          <w:p w14:paraId="51A97153" w14:textId="77777777" w:rsidR="00316CE4" w:rsidRDefault="00D03B90" w:rsidP="00BC31F9">
            <w:pPr>
              <w:pStyle w:val="ListBullet"/>
              <w:spacing w:after="240"/>
              <w:ind w:left="357" w:hanging="357"/>
            </w:pPr>
            <w:r>
              <w:t xml:space="preserve">Dedicated Team </w:t>
            </w:r>
            <w:r w:rsidR="00252087">
              <w:t>Player</w:t>
            </w:r>
          </w:p>
          <w:p w14:paraId="56F1703E" w14:textId="3B29E7AB" w:rsidR="00BC31F9" w:rsidRPr="00565B06" w:rsidRDefault="00BC31F9" w:rsidP="00BC31F9">
            <w:pPr>
              <w:pStyle w:val="ListBullet"/>
              <w:numPr>
                <w:ilvl w:val="0"/>
                <w:numId w:val="0"/>
              </w:numPr>
              <w:spacing w:after="240"/>
              <w:ind w:left="357"/>
            </w:pPr>
          </w:p>
        </w:tc>
        <w:tc>
          <w:tcPr>
            <w:tcW w:w="924" w:type="dxa"/>
            <w:tcMar>
              <w:left w:w="576" w:type="dxa"/>
            </w:tcMar>
          </w:tcPr>
          <w:p w14:paraId="076BF0B0" w14:textId="77777777" w:rsidR="00F904FC" w:rsidRPr="00565B06" w:rsidRDefault="00F904FC" w:rsidP="00D03B9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9"/>
        <w:gridCol w:w="4203"/>
      </w:tblGrid>
      <w:tr w:rsidR="00630EDF" w:rsidRPr="00565B06" w14:paraId="4D6C1B1A" w14:textId="77777777" w:rsidTr="007D5B41">
        <w:tc>
          <w:tcPr>
            <w:tcW w:w="673" w:type="dxa"/>
            <w:tcMar>
              <w:right w:w="216" w:type="dxa"/>
            </w:tcMar>
            <w:vAlign w:val="bottom"/>
          </w:tcPr>
          <w:p w14:paraId="5BA24D90" w14:textId="77777777" w:rsidR="00630EDF" w:rsidRPr="00565B06" w:rsidRDefault="00386AD8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FC881B" wp14:editId="76FE5D9B">
                      <wp:extent cx="274320" cy="274320"/>
                      <wp:effectExtent l="0" t="0" r="0" b="0"/>
                      <wp:docPr id="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A37A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ABzXXtcQAAACeQAADgAAAAAAAAAAAAAAAAAuAgAAZHJzL2Uyb0RvYy54bWxQ&#10;SwECLQAUAAYACAAAACEAGGrsh9kAAAADAQAADwAAAAAAAAAAAAAAAAAxEwAAZHJzL2Rvd25yZXYu&#10;eG1sUEsFBgAAAAAEAAQA8wAAAD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</w:tcPr>
          <w:p w14:paraId="7C86760F" w14:textId="77777777" w:rsidR="00630EDF" w:rsidRPr="00565B06" w:rsidRDefault="00386AD8" w:rsidP="007D5B41">
            <w:pPr>
              <w:pStyle w:val="Heading1"/>
              <w:spacing w:after="120"/>
              <w:outlineLvl w:val="0"/>
            </w:pPr>
            <w:r>
              <w:t>Personal Details</w:t>
            </w:r>
          </w:p>
        </w:tc>
      </w:tr>
    </w:tbl>
    <w:p w14:paraId="0E99B594" w14:textId="138EF7EE" w:rsidR="006B7E37" w:rsidRDefault="006B7E37" w:rsidP="00386AD8">
      <w:pPr>
        <w:spacing w:after="0"/>
      </w:pPr>
      <w:r>
        <w:t>Nationality: Indian</w:t>
      </w:r>
    </w:p>
    <w:p w14:paraId="2674EDE0" w14:textId="58FF6BB8" w:rsidR="000C3C84" w:rsidRDefault="000C3C84" w:rsidP="00386AD8">
      <w:pPr>
        <w:spacing w:after="0"/>
      </w:pPr>
      <w:r>
        <w:t xml:space="preserve">DOB         </w:t>
      </w:r>
      <w:proofErr w:type="gramStart"/>
      <w:r>
        <w:t xml:space="preserve">  :</w:t>
      </w:r>
      <w:proofErr w:type="gramEnd"/>
      <w:r>
        <w:t xml:space="preserve"> </w:t>
      </w:r>
      <w:r w:rsidR="0058081F">
        <w:t>3</w:t>
      </w:r>
      <w:r>
        <w:rPr>
          <w:vertAlign w:val="superscript"/>
        </w:rPr>
        <w:t>th</w:t>
      </w:r>
      <w:r>
        <w:t xml:space="preserve"> </w:t>
      </w:r>
      <w:r w:rsidR="0058081F">
        <w:t>November</w:t>
      </w:r>
      <w:r>
        <w:t xml:space="preserve"> 199</w:t>
      </w:r>
      <w:r w:rsidR="0058081F">
        <w:t>8</w:t>
      </w:r>
    </w:p>
    <w:p w14:paraId="6ED67A52" w14:textId="77777777" w:rsidR="000C3C84" w:rsidRDefault="000C3C84" w:rsidP="00386AD8">
      <w:pPr>
        <w:spacing w:after="0"/>
      </w:pPr>
      <w:r>
        <w:t xml:space="preserve">Gender    </w:t>
      </w:r>
      <w:proofErr w:type="gramStart"/>
      <w:r>
        <w:t xml:space="preserve">  :</w:t>
      </w:r>
      <w:proofErr w:type="gramEnd"/>
      <w:r>
        <w:t xml:space="preserve"> Female</w:t>
      </w:r>
    </w:p>
    <w:p w14:paraId="351F94B9" w14:textId="77777777" w:rsidR="000C3C84" w:rsidRDefault="000C3C84" w:rsidP="00386AD8">
      <w:pPr>
        <w:spacing w:after="0"/>
      </w:pPr>
      <w:proofErr w:type="gramStart"/>
      <w:r>
        <w:t>Languages :</w:t>
      </w:r>
      <w:proofErr w:type="gramEnd"/>
      <w:r>
        <w:t xml:space="preserve"> English, Malayalam</w:t>
      </w:r>
    </w:p>
    <w:p w14:paraId="17995DA4" w14:textId="49EAF178" w:rsidR="000C3C84" w:rsidRDefault="000C3C84" w:rsidP="00386AD8">
      <w:pPr>
        <w:spacing w:after="0"/>
      </w:pPr>
      <w:r>
        <w:t xml:space="preserve">Hobbies   </w:t>
      </w:r>
      <w:proofErr w:type="gramStart"/>
      <w:r>
        <w:t xml:space="preserve">  :</w:t>
      </w:r>
      <w:proofErr w:type="gramEnd"/>
      <w:r>
        <w:t xml:space="preserve"> Reading, Movies, Music</w:t>
      </w:r>
      <w:r w:rsidR="00C55F6A">
        <w:t xml:space="preserve"> </w:t>
      </w: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166"/>
      </w:tblGrid>
      <w:tr w:rsidR="00C55F6A" w:rsidRPr="00565B06" w14:paraId="6954759C" w14:textId="77777777" w:rsidTr="00065FDF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53E03EAE" w14:textId="77777777" w:rsidR="00C55F6A" w:rsidRPr="00565B06" w:rsidRDefault="00C55F6A" w:rsidP="00065FDF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30CDB7" wp14:editId="3350E2D6">
                      <wp:extent cx="333375" cy="323850"/>
                      <wp:effectExtent l="0" t="0" r="9525" b="0"/>
                      <wp:docPr id="29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6485C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x5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/r8Jf8AuXwCAAD//wMAUEsBAi0AFAAGAAgAAAAhANvh9svuAAAAhQEAABMAAAAAAAAAAAAAAAAA&#10;AAAAAFtDb250ZW50X1R5cGVzXS54bWxQSwECLQAUAAYACAAAACEAWvQsW78AAAAVAQAACwAAAAAA&#10;AAAAAAAAAAAfAQAAX3JlbHMvLnJlbHNQSwECLQAUAAYACAAAACEA4gcMe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5CD16D21" w14:textId="5DF04C1F" w:rsidR="00C55F6A" w:rsidRPr="00565B06" w:rsidRDefault="00C55F6A" w:rsidP="00065FDF">
            <w:pPr>
              <w:pStyle w:val="Heading1"/>
              <w:spacing w:before="120" w:after="120"/>
              <w:outlineLvl w:val="0"/>
            </w:pPr>
            <w:r>
              <w:t>Experience</w:t>
            </w:r>
          </w:p>
        </w:tc>
      </w:tr>
    </w:tbl>
    <w:p w14:paraId="553E58C4" w14:textId="1AA212EA" w:rsidR="00C55F6A" w:rsidRDefault="00C55F6A" w:rsidP="00386AD8">
      <w:pPr>
        <w:spacing w:after="0"/>
      </w:pPr>
      <w:r>
        <w:t xml:space="preserve">Working as Associate technical sales </w:t>
      </w:r>
    </w:p>
    <w:p w14:paraId="02AEB96B" w14:textId="77777777" w:rsidR="00C55F6A" w:rsidRDefault="00C55F6A" w:rsidP="00386AD8">
      <w:pPr>
        <w:spacing w:after="0"/>
      </w:pPr>
      <w:proofErr w:type="gramStart"/>
      <w:r>
        <w:t>PKJ  Technologies</w:t>
      </w:r>
      <w:proofErr w:type="gramEnd"/>
      <w:r>
        <w:t xml:space="preserve"> Pvt Ltd</w:t>
      </w:r>
    </w:p>
    <w:p w14:paraId="56BC50CE" w14:textId="54B5092B" w:rsidR="00C55F6A" w:rsidRDefault="00C55F6A" w:rsidP="00386AD8">
      <w:pPr>
        <w:spacing w:after="0"/>
      </w:pPr>
      <w:r>
        <w:t>KINFRA PARK|KORATTY|THRISSUR</w:t>
      </w:r>
    </w:p>
    <w:p w14:paraId="5B1CF5FF" w14:textId="77777777" w:rsidR="00C55F6A" w:rsidRDefault="00C55F6A" w:rsidP="00386AD8">
      <w:pPr>
        <w:spacing w:after="0"/>
      </w:pPr>
    </w:p>
    <w:p w14:paraId="2346EA30" w14:textId="77777777" w:rsidR="00C55F6A" w:rsidRDefault="00C55F6A" w:rsidP="00386AD8">
      <w:pPr>
        <w:spacing w:after="0"/>
      </w:pPr>
    </w:p>
    <w:p w14:paraId="7E499253" w14:textId="77777777" w:rsidR="00C55F6A" w:rsidRPr="000C3C84" w:rsidRDefault="00C55F6A" w:rsidP="00386AD8">
      <w:pPr>
        <w:spacing w:after="0"/>
      </w:pPr>
    </w:p>
    <w:p w14:paraId="71AA2DA6" w14:textId="77777777" w:rsidR="00386AD8" w:rsidRPr="00565B06" w:rsidRDefault="00386AD8" w:rsidP="00386AD8">
      <w:pPr>
        <w:spacing w:after="0"/>
      </w:pPr>
      <w:r>
        <w:tab/>
        <w:t xml:space="preserve">   </w:t>
      </w:r>
    </w:p>
    <w:sectPr w:rsidR="00386AD8" w:rsidRPr="00565B06" w:rsidSect="006B7E37">
      <w:type w:val="continuous"/>
      <w:pgSz w:w="12240" w:h="15840" w:code="1"/>
      <w:pgMar w:top="567" w:right="616" w:bottom="709" w:left="1276" w:header="432" w:footer="648" w:gutter="0"/>
      <w:cols w:num="2" w:space="12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01751" w14:textId="77777777" w:rsidR="00B42B84" w:rsidRDefault="00B42B84" w:rsidP="00F534FB">
      <w:pPr>
        <w:spacing w:after="0"/>
      </w:pPr>
      <w:r>
        <w:separator/>
      </w:r>
    </w:p>
  </w:endnote>
  <w:endnote w:type="continuationSeparator" w:id="0">
    <w:p w14:paraId="5F6AA75A" w14:textId="77777777" w:rsidR="00B42B84" w:rsidRDefault="00B42B8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A8C9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68A78" w14:textId="77777777" w:rsidR="00B42B84" w:rsidRDefault="00B42B84" w:rsidP="00F534FB">
      <w:pPr>
        <w:spacing w:after="0"/>
      </w:pPr>
      <w:r>
        <w:separator/>
      </w:r>
    </w:p>
  </w:footnote>
  <w:footnote w:type="continuationSeparator" w:id="0">
    <w:p w14:paraId="00D8E457" w14:textId="77777777" w:rsidR="00B42B84" w:rsidRDefault="00B42B8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E4C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B49AF6" wp14:editId="1FA993A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C718D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94DC1"/>
    <w:multiLevelType w:val="hybridMultilevel"/>
    <w:tmpl w:val="3C32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4"/>
    <w:rsid w:val="00002750"/>
    <w:rsid w:val="00004D4E"/>
    <w:rsid w:val="00011895"/>
    <w:rsid w:val="00013818"/>
    <w:rsid w:val="00024730"/>
    <w:rsid w:val="00033DB2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F01"/>
    <w:rsid w:val="000C3C84"/>
    <w:rsid w:val="000E24AC"/>
    <w:rsid w:val="000E4A73"/>
    <w:rsid w:val="000F3597"/>
    <w:rsid w:val="000F79EA"/>
    <w:rsid w:val="00132A51"/>
    <w:rsid w:val="00134F92"/>
    <w:rsid w:val="00137DC1"/>
    <w:rsid w:val="00143224"/>
    <w:rsid w:val="00145618"/>
    <w:rsid w:val="00145B33"/>
    <w:rsid w:val="001468F3"/>
    <w:rsid w:val="00152C3A"/>
    <w:rsid w:val="001539C4"/>
    <w:rsid w:val="00162BEE"/>
    <w:rsid w:val="001718C7"/>
    <w:rsid w:val="00171E1B"/>
    <w:rsid w:val="00182F07"/>
    <w:rsid w:val="001858BD"/>
    <w:rsid w:val="00192573"/>
    <w:rsid w:val="00194A3D"/>
    <w:rsid w:val="00195AFF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0017"/>
    <w:rsid w:val="0020735F"/>
    <w:rsid w:val="002146F8"/>
    <w:rsid w:val="00215593"/>
    <w:rsid w:val="00217122"/>
    <w:rsid w:val="00217917"/>
    <w:rsid w:val="00222C52"/>
    <w:rsid w:val="002372E8"/>
    <w:rsid w:val="0023768B"/>
    <w:rsid w:val="0025163F"/>
    <w:rsid w:val="00252087"/>
    <w:rsid w:val="00254330"/>
    <w:rsid w:val="00260F01"/>
    <w:rsid w:val="00261882"/>
    <w:rsid w:val="00263A2B"/>
    <w:rsid w:val="00275C94"/>
    <w:rsid w:val="00277638"/>
    <w:rsid w:val="0028164F"/>
    <w:rsid w:val="002823BE"/>
    <w:rsid w:val="00297ED0"/>
    <w:rsid w:val="002A4EDA"/>
    <w:rsid w:val="002B01E3"/>
    <w:rsid w:val="002B3FC8"/>
    <w:rsid w:val="002D31E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452A"/>
    <w:rsid w:val="00383057"/>
    <w:rsid w:val="00386AD8"/>
    <w:rsid w:val="0039703C"/>
    <w:rsid w:val="003974BB"/>
    <w:rsid w:val="003A091E"/>
    <w:rsid w:val="003B41F9"/>
    <w:rsid w:val="003E5D64"/>
    <w:rsid w:val="00403149"/>
    <w:rsid w:val="004037EF"/>
    <w:rsid w:val="00405BAD"/>
    <w:rsid w:val="004113D8"/>
    <w:rsid w:val="00416463"/>
    <w:rsid w:val="00423827"/>
    <w:rsid w:val="00432583"/>
    <w:rsid w:val="00437B8B"/>
    <w:rsid w:val="004460A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9A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81F"/>
    <w:rsid w:val="005813CC"/>
    <w:rsid w:val="00581515"/>
    <w:rsid w:val="00582623"/>
    <w:rsid w:val="005826C2"/>
    <w:rsid w:val="0059085F"/>
    <w:rsid w:val="005919B7"/>
    <w:rsid w:val="005A459B"/>
    <w:rsid w:val="005A74EC"/>
    <w:rsid w:val="005B3D67"/>
    <w:rsid w:val="005B437C"/>
    <w:rsid w:val="005D0108"/>
    <w:rsid w:val="005D32A9"/>
    <w:rsid w:val="005E088C"/>
    <w:rsid w:val="005E6E43"/>
    <w:rsid w:val="005F4455"/>
    <w:rsid w:val="006104FF"/>
    <w:rsid w:val="00614B7C"/>
    <w:rsid w:val="0062239B"/>
    <w:rsid w:val="00625B8A"/>
    <w:rsid w:val="00630EDF"/>
    <w:rsid w:val="0064272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E37"/>
    <w:rsid w:val="006D4F1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A7B67"/>
    <w:rsid w:val="007B3F4F"/>
    <w:rsid w:val="007B4BD4"/>
    <w:rsid w:val="007C0E0E"/>
    <w:rsid w:val="007C153D"/>
    <w:rsid w:val="007C333C"/>
    <w:rsid w:val="007C34A8"/>
    <w:rsid w:val="007D5B41"/>
    <w:rsid w:val="007E7052"/>
    <w:rsid w:val="007F71A4"/>
    <w:rsid w:val="008030EE"/>
    <w:rsid w:val="00812148"/>
    <w:rsid w:val="00814B43"/>
    <w:rsid w:val="00814FA5"/>
    <w:rsid w:val="0083016A"/>
    <w:rsid w:val="00830AAD"/>
    <w:rsid w:val="00844B38"/>
    <w:rsid w:val="00846AAE"/>
    <w:rsid w:val="00867081"/>
    <w:rsid w:val="00867089"/>
    <w:rsid w:val="00884271"/>
    <w:rsid w:val="008870DF"/>
    <w:rsid w:val="00893607"/>
    <w:rsid w:val="008978E8"/>
    <w:rsid w:val="008A02C4"/>
    <w:rsid w:val="008A49A0"/>
    <w:rsid w:val="008A6538"/>
    <w:rsid w:val="008D4FC8"/>
    <w:rsid w:val="008D5A80"/>
    <w:rsid w:val="008D7289"/>
    <w:rsid w:val="008E5483"/>
    <w:rsid w:val="008F4532"/>
    <w:rsid w:val="009228D3"/>
    <w:rsid w:val="009338CE"/>
    <w:rsid w:val="00933CCA"/>
    <w:rsid w:val="0093795C"/>
    <w:rsid w:val="009411E8"/>
    <w:rsid w:val="009448A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D6E40"/>
    <w:rsid w:val="009E62E6"/>
    <w:rsid w:val="009E65EC"/>
    <w:rsid w:val="009F0854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62C0"/>
    <w:rsid w:val="00AB3E08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B84"/>
    <w:rsid w:val="00B47E1E"/>
    <w:rsid w:val="00B545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31F9"/>
    <w:rsid w:val="00BD2DD6"/>
    <w:rsid w:val="00BD4161"/>
    <w:rsid w:val="00BD55EE"/>
    <w:rsid w:val="00C0155C"/>
    <w:rsid w:val="00C3233C"/>
    <w:rsid w:val="00C3763A"/>
    <w:rsid w:val="00C55F6A"/>
    <w:rsid w:val="00C60281"/>
    <w:rsid w:val="00C60F5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3B90"/>
    <w:rsid w:val="00D046EF"/>
    <w:rsid w:val="00D22E33"/>
    <w:rsid w:val="00D35BBD"/>
    <w:rsid w:val="00D37FAD"/>
    <w:rsid w:val="00D5184A"/>
    <w:rsid w:val="00D55588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065C"/>
    <w:rsid w:val="00DE136D"/>
    <w:rsid w:val="00DE4136"/>
    <w:rsid w:val="00DE4550"/>
    <w:rsid w:val="00DE5D5C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0614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6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8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A%20JO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04E977199A4136B1FC40DCA00E1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FD0B-A369-4E24-9D66-2FA2A445B18B}"/>
      </w:docPartPr>
      <w:docPartBody>
        <w:p w:rsidR="000D22EC" w:rsidRDefault="00CD4BC5">
          <w:pPr>
            <w:pStyle w:val="E404E977199A4136B1FC40DCA00E104B"/>
          </w:pPr>
          <w:r w:rsidRPr="00D85CA4">
            <w:t>Objective</w:t>
          </w:r>
        </w:p>
      </w:docPartBody>
    </w:docPart>
    <w:docPart>
      <w:docPartPr>
        <w:name w:val="5EBC6CF172BB464DB55D2B3B0046B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055E-D1BF-40DA-B464-7952B77F75CA}"/>
      </w:docPartPr>
      <w:docPartBody>
        <w:p w:rsidR="000D22EC" w:rsidRDefault="00CD4BC5">
          <w:pPr>
            <w:pStyle w:val="5EBC6CF172BB464DB55D2B3B0046BC55"/>
          </w:pPr>
          <w:r w:rsidRPr="00565B06">
            <w:t>Education</w:t>
          </w:r>
        </w:p>
      </w:docPartBody>
    </w:docPart>
    <w:docPart>
      <w:docPartPr>
        <w:name w:val="7C2AEBD40D1048D4AD40667D2DBE9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CA61-D819-4548-9CB1-5A773807AE8B}"/>
      </w:docPartPr>
      <w:docPartBody>
        <w:p w:rsidR="000D22EC" w:rsidRDefault="00CD4BC5">
          <w:pPr>
            <w:pStyle w:val="7C2AEBD40D1048D4AD40667D2DBE9A0C"/>
          </w:pPr>
          <w:r w:rsidRPr="00565B06">
            <w:t>Skills</w:t>
          </w:r>
        </w:p>
      </w:docPartBody>
    </w:docPart>
    <w:docPart>
      <w:docPartPr>
        <w:name w:val="160C1AAE9BAD469493FB57D258E0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9A58-76F9-4124-9E33-52B223FCB3F8}"/>
      </w:docPartPr>
      <w:docPartBody>
        <w:p w:rsidR="000D22EC" w:rsidRDefault="002D0B81" w:rsidP="002D0B81">
          <w:pPr>
            <w:pStyle w:val="160C1AAE9BAD469493FB57D258E0C15B"/>
          </w:pPr>
          <w:r w:rsidRPr="009D0878">
            <w:t>Address</w:t>
          </w:r>
        </w:p>
      </w:docPartBody>
    </w:docPart>
    <w:docPart>
      <w:docPartPr>
        <w:name w:val="53363CB03A924618B83EA36F249D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FF0E-2373-4519-A9AA-E4A82A097AFC}"/>
      </w:docPartPr>
      <w:docPartBody>
        <w:p w:rsidR="000D22EC" w:rsidRDefault="002D0B81" w:rsidP="002D0B81">
          <w:pPr>
            <w:pStyle w:val="53363CB03A924618B83EA36F249DDADB"/>
          </w:pPr>
          <w:r w:rsidRPr="009D0878">
            <w:t>Phone</w:t>
          </w:r>
        </w:p>
      </w:docPartBody>
    </w:docPart>
    <w:docPart>
      <w:docPartPr>
        <w:name w:val="BE427848DD534232AFF57E63F3B8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645D-1968-4125-899A-163BFB19A7F0}"/>
      </w:docPartPr>
      <w:docPartBody>
        <w:p w:rsidR="000D22EC" w:rsidRDefault="002D0B81" w:rsidP="002D0B81">
          <w:pPr>
            <w:pStyle w:val="BE427848DD534232AFF57E63F3B859D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81"/>
    <w:rsid w:val="000D22EC"/>
    <w:rsid w:val="002D0B81"/>
    <w:rsid w:val="00555FAF"/>
    <w:rsid w:val="0064661C"/>
    <w:rsid w:val="007C15BD"/>
    <w:rsid w:val="007D2534"/>
    <w:rsid w:val="00A21E49"/>
    <w:rsid w:val="00A662A8"/>
    <w:rsid w:val="00AB449E"/>
    <w:rsid w:val="00B504C0"/>
    <w:rsid w:val="00BB0E6F"/>
    <w:rsid w:val="00C65FF0"/>
    <w:rsid w:val="00CD4BC5"/>
    <w:rsid w:val="00D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DC2F3319644FB8D49A91382F69E16">
    <w:name w:val="C59DC2F3319644FB8D49A91382F69E16"/>
  </w:style>
  <w:style w:type="paragraph" w:customStyle="1" w:styleId="96A3BEB4CC014662AF5652E037600B61">
    <w:name w:val="96A3BEB4CC014662AF5652E037600B61"/>
  </w:style>
  <w:style w:type="paragraph" w:customStyle="1" w:styleId="1E7CB3DE9A394C659690D66FABE22909">
    <w:name w:val="1E7CB3DE9A394C659690D66FABE22909"/>
  </w:style>
  <w:style w:type="paragraph" w:customStyle="1" w:styleId="4D926EEBA7E5494A82CCD9EF7D5C6ED7">
    <w:name w:val="4D926EEBA7E5494A82CCD9EF7D5C6ED7"/>
  </w:style>
  <w:style w:type="paragraph" w:customStyle="1" w:styleId="EDAC302E6FC740468F43FF3F522C2036">
    <w:name w:val="EDAC302E6FC740468F43FF3F522C2036"/>
  </w:style>
  <w:style w:type="paragraph" w:customStyle="1" w:styleId="DE4DD7C45FAE48238A2C8542953472E8">
    <w:name w:val="DE4DD7C45FAE48238A2C8542953472E8"/>
  </w:style>
  <w:style w:type="paragraph" w:customStyle="1" w:styleId="C1D88AB2DF1B4C269330F69DBF8824AD">
    <w:name w:val="C1D88AB2DF1B4C269330F69DBF8824AD"/>
  </w:style>
  <w:style w:type="paragraph" w:customStyle="1" w:styleId="E404E977199A4136B1FC40DCA00E104B">
    <w:name w:val="E404E977199A4136B1FC40DCA00E104B"/>
  </w:style>
  <w:style w:type="paragraph" w:customStyle="1" w:styleId="BE2182A866DF4A98B58DDA2D457D0F53">
    <w:name w:val="BE2182A866DF4A98B58DDA2D457D0F53"/>
  </w:style>
  <w:style w:type="paragraph" w:customStyle="1" w:styleId="5EBC6CF172BB464DB55D2B3B0046BC55">
    <w:name w:val="5EBC6CF172BB464DB55D2B3B0046BC55"/>
  </w:style>
  <w:style w:type="paragraph" w:customStyle="1" w:styleId="70AAB0C3472941AD921ACD1917A2004C">
    <w:name w:val="70AAB0C3472941AD921ACD1917A2004C"/>
  </w:style>
  <w:style w:type="character" w:styleId="Emphasis">
    <w:name w:val="Emphasis"/>
    <w:basedOn w:val="DefaultParagraphFont"/>
    <w:uiPriority w:val="11"/>
    <w:qFormat/>
    <w:rsid w:val="002D0B81"/>
    <w:rPr>
      <w:b w:val="0"/>
      <w:iCs/>
      <w:color w:val="657C9C" w:themeColor="text2" w:themeTint="BF"/>
      <w:sz w:val="26"/>
    </w:rPr>
  </w:style>
  <w:style w:type="paragraph" w:customStyle="1" w:styleId="343E876C2515445E990815CBF29909C8">
    <w:name w:val="343E876C2515445E990815CBF29909C8"/>
  </w:style>
  <w:style w:type="paragraph" w:customStyle="1" w:styleId="DB14EAC6E3EE4DB7AF39C39235CBA19C">
    <w:name w:val="DB14EAC6E3EE4DB7AF39C39235CBA19C"/>
  </w:style>
  <w:style w:type="paragraph" w:customStyle="1" w:styleId="A8847859C144451E88F1F1A67DD22EDC">
    <w:name w:val="A8847859C144451E88F1F1A67DD22EDC"/>
  </w:style>
  <w:style w:type="paragraph" w:customStyle="1" w:styleId="096E249CD55E4C41BA9EF0240C043C74">
    <w:name w:val="096E249CD55E4C41BA9EF0240C043C74"/>
  </w:style>
  <w:style w:type="paragraph" w:customStyle="1" w:styleId="D307F0651A9E40FAAD9BE4EB48ED2AFD">
    <w:name w:val="D307F0651A9E40FAAD9BE4EB48ED2AFD"/>
  </w:style>
  <w:style w:type="paragraph" w:customStyle="1" w:styleId="149FCFEFDE6D429BA5CBD8FF7AFC1F97">
    <w:name w:val="149FCFEFDE6D429BA5CBD8FF7AFC1F97"/>
  </w:style>
  <w:style w:type="paragraph" w:customStyle="1" w:styleId="1C293340DBFE4EDFB10C9CC25C0868B7">
    <w:name w:val="1C293340DBFE4EDFB10C9CC25C0868B7"/>
  </w:style>
  <w:style w:type="paragraph" w:customStyle="1" w:styleId="DDC846F8327D48299494D06B59064B84">
    <w:name w:val="DDC846F8327D48299494D06B59064B84"/>
  </w:style>
  <w:style w:type="paragraph" w:customStyle="1" w:styleId="68351B4F6DC04A79AB53FF7746FBB849">
    <w:name w:val="68351B4F6DC04A79AB53FF7746FBB849"/>
  </w:style>
  <w:style w:type="paragraph" w:customStyle="1" w:styleId="A17CEE64CCD0471BAA5534700E1C44EA">
    <w:name w:val="A17CEE64CCD0471BAA5534700E1C44EA"/>
  </w:style>
  <w:style w:type="paragraph" w:customStyle="1" w:styleId="138F9731244747E0865BD100558568FD">
    <w:name w:val="138F9731244747E0865BD100558568FD"/>
  </w:style>
  <w:style w:type="paragraph" w:customStyle="1" w:styleId="369FBBB0C9E342189ED6E448A2238004">
    <w:name w:val="369FBBB0C9E342189ED6E448A2238004"/>
  </w:style>
  <w:style w:type="paragraph" w:customStyle="1" w:styleId="B0D171FFBB654217985DF65D68EA1A3B">
    <w:name w:val="B0D171FFBB654217985DF65D68EA1A3B"/>
  </w:style>
  <w:style w:type="paragraph" w:customStyle="1" w:styleId="97B1E0ED2FEF45AEA26F7EBA5838D6E9">
    <w:name w:val="97B1E0ED2FEF45AEA26F7EBA5838D6E9"/>
  </w:style>
  <w:style w:type="paragraph" w:customStyle="1" w:styleId="D3F5546D129F4195B8746CD9E859D8D4">
    <w:name w:val="D3F5546D129F4195B8746CD9E859D8D4"/>
  </w:style>
  <w:style w:type="paragraph" w:customStyle="1" w:styleId="EB4ADB905D1A4F8CB24E0EE55D4035C4">
    <w:name w:val="EB4ADB905D1A4F8CB24E0EE55D4035C4"/>
  </w:style>
  <w:style w:type="paragraph" w:customStyle="1" w:styleId="24F00C862560457FB5D96C7F30BFB216">
    <w:name w:val="24F00C862560457FB5D96C7F30BFB216"/>
  </w:style>
  <w:style w:type="paragraph" w:customStyle="1" w:styleId="C877A2CC2F384E5696DF563F4F575ED8">
    <w:name w:val="C877A2CC2F384E5696DF563F4F575ED8"/>
  </w:style>
  <w:style w:type="paragraph" w:customStyle="1" w:styleId="56B0B95671CB4DAF985A152257E42847">
    <w:name w:val="56B0B95671CB4DAF985A152257E42847"/>
  </w:style>
  <w:style w:type="paragraph" w:customStyle="1" w:styleId="8FBBF8B21DFD4CC2800F199C1A786FDF">
    <w:name w:val="8FBBF8B21DFD4CC2800F199C1A786FDF"/>
  </w:style>
  <w:style w:type="paragraph" w:customStyle="1" w:styleId="7C2AEBD40D1048D4AD40667D2DBE9A0C">
    <w:name w:val="7C2AEBD40D1048D4AD40667D2DBE9A0C"/>
  </w:style>
  <w:style w:type="paragraph" w:customStyle="1" w:styleId="B3ABB03DECE34D31B3BD79DBF18DBF17">
    <w:name w:val="B3ABB03DECE34D31B3BD79DBF18DBF17"/>
  </w:style>
  <w:style w:type="paragraph" w:customStyle="1" w:styleId="62B222D87CF1487A92CECFC73ED318CD">
    <w:name w:val="62B222D87CF1487A92CECFC73ED318CD"/>
  </w:style>
  <w:style w:type="paragraph" w:customStyle="1" w:styleId="7A19C424553541628B04C2267A7055C1">
    <w:name w:val="7A19C424553541628B04C2267A7055C1"/>
  </w:style>
  <w:style w:type="paragraph" w:customStyle="1" w:styleId="5CA09E979E6B4938B6C5BD6D93228C72">
    <w:name w:val="5CA09E979E6B4938B6C5BD6D93228C72"/>
  </w:style>
  <w:style w:type="paragraph" w:customStyle="1" w:styleId="A842F05A0F0C4B168038EC3FFC712F21">
    <w:name w:val="A842F05A0F0C4B168038EC3FFC712F21"/>
  </w:style>
  <w:style w:type="paragraph" w:customStyle="1" w:styleId="748BF55B7D3F4F12972B2CAF485E6D31">
    <w:name w:val="748BF55B7D3F4F12972B2CAF485E6D31"/>
  </w:style>
  <w:style w:type="paragraph" w:customStyle="1" w:styleId="829855AA1C9847609F05174F3861CD09">
    <w:name w:val="829855AA1C9847609F05174F3861CD09"/>
  </w:style>
  <w:style w:type="paragraph" w:customStyle="1" w:styleId="7AD6AADADCA54552913C607EEE3FDE71">
    <w:name w:val="7AD6AADADCA54552913C607EEE3FDE71"/>
    <w:rsid w:val="002D0B81"/>
  </w:style>
  <w:style w:type="paragraph" w:customStyle="1" w:styleId="E685D1855D254D58870CFBC1E063CCBB">
    <w:name w:val="E685D1855D254D58870CFBC1E063CCBB"/>
    <w:rsid w:val="002D0B81"/>
  </w:style>
  <w:style w:type="paragraph" w:customStyle="1" w:styleId="E3C566E6227E4C11A3FCF81B294D22F6">
    <w:name w:val="E3C566E6227E4C11A3FCF81B294D22F6"/>
    <w:rsid w:val="002D0B81"/>
  </w:style>
  <w:style w:type="paragraph" w:customStyle="1" w:styleId="C5B5A9B71D8545C19EC5CFD4EA2BED24">
    <w:name w:val="C5B5A9B71D8545C19EC5CFD4EA2BED24"/>
    <w:rsid w:val="002D0B81"/>
  </w:style>
  <w:style w:type="paragraph" w:customStyle="1" w:styleId="63400F7097F949DAA67713F78F70C61E">
    <w:name w:val="63400F7097F949DAA67713F78F70C61E"/>
    <w:rsid w:val="002D0B81"/>
  </w:style>
  <w:style w:type="paragraph" w:customStyle="1" w:styleId="ED3A7BFF1707414DBF37ECF3122268EE">
    <w:name w:val="ED3A7BFF1707414DBF37ECF3122268EE"/>
    <w:rsid w:val="002D0B81"/>
  </w:style>
  <w:style w:type="paragraph" w:customStyle="1" w:styleId="A7D146EE57694C858D56BB58CD666ECB">
    <w:name w:val="A7D146EE57694C858D56BB58CD666ECB"/>
    <w:rsid w:val="002D0B81"/>
  </w:style>
  <w:style w:type="paragraph" w:customStyle="1" w:styleId="D9BB2B7C02F04EE3A1B436BB2813C954">
    <w:name w:val="D9BB2B7C02F04EE3A1B436BB2813C954"/>
    <w:rsid w:val="002D0B81"/>
  </w:style>
  <w:style w:type="paragraph" w:customStyle="1" w:styleId="EA3EE51DD8D64DDEB8AFEBA364086D86">
    <w:name w:val="EA3EE51DD8D64DDEB8AFEBA364086D86"/>
    <w:rsid w:val="002D0B81"/>
  </w:style>
  <w:style w:type="paragraph" w:customStyle="1" w:styleId="8EAEBE998CF04FB980E3D40726ED0E38">
    <w:name w:val="8EAEBE998CF04FB980E3D40726ED0E38"/>
    <w:rsid w:val="002D0B81"/>
  </w:style>
  <w:style w:type="paragraph" w:customStyle="1" w:styleId="A8CD7DA992274DE8B21A287C4CEC2E1E">
    <w:name w:val="A8CD7DA992274DE8B21A287C4CEC2E1E"/>
    <w:rsid w:val="002D0B81"/>
  </w:style>
  <w:style w:type="paragraph" w:customStyle="1" w:styleId="5A7E663D9E7A49829A47830E029F3744">
    <w:name w:val="5A7E663D9E7A49829A47830E029F3744"/>
    <w:rsid w:val="002D0B81"/>
  </w:style>
  <w:style w:type="paragraph" w:customStyle="1" w:styleId="228A6E3F752C4247A55AE68683CE3B5F">
    <w:name w:val="228A6E3F752C4247A55AE68683CE3B5F"/>
    <w:rsid w:val="002D0B81"/>
  </w:style>
  <w:style w:type="paragraph" w:customStyle="1" w:styleId="19E27BD17B234D2A8B4E025752928763">
    <w:name w:val="19E27BD17B234D2A8B4E025752928763"/>
    <w:rsid w:val="002D0B81"/>
  </w:style>
  <w:style w:type="paragraph" w:customStyle="1" w:styleId="160C1AAE9BAD469493FB57D258E0C15B">
    <w:name w:val="160C1AAE9BAD469493FB57D258E0C15B"/>
    <w:rsid w:val="002D0B81"/>
  </w:style>
  <w:style w:type="paragraph" w:customStyle="1" w:styleId="53363CB03A924618B83EA36F249DDADB">
    <w:name w:val="53363CB03A924618B83EA36F249DDADB"/>
    <w:rsid w:val="002D0B81"/>
  </w:style>
  <w:style w:type="paragraph" w:customStyle="1" w:styleId="BE427848DD534232AFF57E63F3B859DA">
    <w:name w:val="BE427848DD534232AFF57E63F3B859DA"/>
    <w:rsid w:val="002D0B81"/>
  </w:style>
  <w:style w:type="paragraph" w:customStyle="1" w:styleId="2B7E955BAE0D484F88F2526322B5DAAB">
    <w:name w:val="2B7E955BAE0D484F88F2526322B5DAAB"/>
    <w:rsid w:val="002D0B81"/>
  </w:style>
  <w:style w:type="paragraph" w:customStyle="1" w:styleId="C3F736A5603441B790C6D696FE2485EF">
    <w:name w:val="C3F736A5603441B790C6D696FE2485EF"/>
    <w:rsid w:val="002D0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Chalakudy, Thrissur, Kerala</CompanyAddress>
  <CompanyPhone>+91 8075926925</CompanyPhone>
  <CompanyFax/>
  <CompanyEmail>jestajose398@gmail.com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6F54EC-CA5B-46A8-81DA-9FE60A5A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2021-02-23T18:17:00Z</dcterms:created>
  <dcterms:modified xsi:type="dcterms:W3CDTF">2021-02-23T18:17:00Z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